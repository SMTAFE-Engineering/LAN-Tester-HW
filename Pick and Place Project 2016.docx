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2D3B53" w14:textId="2B66192F" w:rsidR="000D6546" w:rsidRDefault="003832E3">
      <w:pPr>
        <w:pStyle w:val="Standard"/>
        <w:jc w:val="center"/>
        <w:rPr>
          <w:rFonts w:ascii="Nimbus Sans L" w:hAnsi="Nimbus Sans L"/>
          <w:sz w:val="52"/>
          <w:szCs w:val="52"/>
        </w:rPr>
      </w:pPr>
      <w:r>
        <w:rPr>
          <w:rFonts w:ascii="Nimbus Sans L" w:hAnsi="Nimbus Sans L"/>
          <w:sz w:val="52"/>
          <w:szCs w:val="52"/>
        </w:rPr>
        <w:t>Pick an</w:t>
      </w:r>
      <w:r w:rsidR="00E25FBD">
        <w:rPr>
          <w:rFonts w:ascii="Nimbus Sans L" w:hAnsi="Nimbus Sans L"/>
          <w:sz w:val="52"/>
          <w:szCs w:val="52"/>
        </w:rPr>
        <w:t>d</w:t>
      </w:r>
      <w:r>
        <w:rPr>
          <w:rFonts w:ascii="Nimbus Sans L" w:hAnsi="Nimbus Sans L"/>
          <w:sz w:val="52"/>
          <w:szCs w:val="52"/>
        </w:rPr>
        <w:t xml:space="preserve"> Place Project 2016</w:t>
      </w:r>
    </w:p>
    <w:p w14:paraId="512D3B54" w14:textId="77777777" w:rsidR="000D6546" w:rsidRDefault="000D6546">
      <w:pPr>
        <w:pStyle w:val="Standard"/>
        <w:jc w:val="center"/>
        <w:rPr>
          <w:rFonts w:ascii="Nimbus Sans L" w:hAnsi="Nimbus Sans L"/>
          <w:sz w:val="52"/>
          <w:szCs w:val="52"/>
        </w:rPr>
      </w:pPr>
    </w:p>
    <w:p w14:paraId="512D3B55" w14:textId="77777777" w:rsidR="000D6546" w:rsidRDefault="003832E3">
      <w:pPr>
        <w:pStyle w:val="Standard"/>
      </w:pPr>
      <w:r>
        <w:rPr>
          <w:noProof/>
          <w:lang w:eastAsia="en-AU" w:bidi="ar-SA"/>
        </w:rPr>
        <w:drawing>
          <wp:anchor distT="0" distB="0" distL="114300" distR="114300" simplePos="0" relativeHeight="251658240" behindDoc="0" locked="0" layoutInCell="1" allowOverlap="1" wp14:anchorId="512D3B53" wp14:editId="512D3B5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996" cy="7319515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3195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12D3B56" w14:textId="77777777" w:rsidR="000D6546" w:rsidRDefault="000D6546">
      <w:pPr>
        <w:pStyle w:val="Standard"/>
      </w:pPr>
    </w:p>
    <w:p w14:paraId="512D3B57" w14:textId="77777777" w:rsidR="000D6546" w:rsidRDefault="000D6546">
      <w:pPr>
        <w:pStyle w:val="Standard"/>
      </w:pPr>
    </w:p>
    <w:p w14:paraId="512D3B58" w14:textId="77777777" w:rsidR="000D6546" w:rsidRDefault="000D6546">
      <w:pPr>
        <w:pStyle w:val="Standard"/>
      </w:pPr>
    </w:p>
    <w:p w14:paraId="512D3B59" w14:textId="77777777" w:rsidR="000D6546" w:rsidRDefault="000D6546">
      <w:pPr>
        <w:pStyle w:val="Standard"/>
      </w:pPr>
    </w:p>
    <w:p w14:paraId="512D3B5A" w14:textId="77777777" w:rsidR="000D6546" w:rsidRDefault="000D6546">
      <w:pPr>
        <w:pStyle w:val="Standard"/>
      </w:pPr>
    </w:p>
    <w:p w14:paraId="512D3B5B" w14:textId="77777777" w:rsidR="000D6546" w:rsidRDefault="003832E3">
      <w:pPr>
        <w:pStyle w:val="Standard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Pick and place project 2016</w:t>
      </w:r>
    </w:p>
    <w:p w14:paraId="512D3B5C" w14:textId="77777777" w:rsidR="000D6546" w:rsidRDefault="000D6546">
      <w:pPr>
        <w:pStyle w:val="Standard"/>
      </w:pPr>
    </w:p>
    <w:p w14:paraId="512D3B5D" w14:textId="77777777" w:rsidR="000D6546" w:rsidRDefault="000D6546">
      <w:pPr>
        <w:pStyle w:val="Standard"/>
      </w:pPr>
    </w:p>
    <w:p w14:paraId="512D3B5E" w14:textId="77777777" w:rsidR="000D6546" w:rsidRDefault="003832E3">
      <w:pPr>
        <w:pStyle w:val="Standard"/>
      </w:pPr>
      <w:r>
        <w:t>Identify project</w:t>
      </w:r>
    </w:p>
    <w:p w14:paraId="512D3B61" w14:textId="219D3922" w:rsidR="000D6546" w:rsidRDefault="00E25FBD">
      <w:pPr>
        <w:pStyle w:val="Standard"/>
      </w:pPr>
      <w:r>
        <w:t>Pricing and Procurement</w:t>
      </w:r>
    </w:p>
    <w:p w14:paraId="512D3B62" w14:textId="77777777" w:rsidR="000D6546" w:rsidRDefault="003832E3">
      <w:pPr>
        <w:pStyle w:val="Standard"/>
      </w:pPr>
      <w:r>
        <w:t>Identify problems</w:t>
      </w:r>
    </w:p>
    <w:p w14:paraId="512D3B63" w14:textId="77777777" w:rsidR="000D6546" w:rsidRDefault="000D6546">
      <w:pPr>
        <w:pStyle w:val="Standard"/>
      </w:pPr>
    </w:p>
    <w:p w14:paraId="512D3B64" w14:textId="509C6541" w:rsidR="000D6546" w:rsidRDefault="003832E3">
      <w:pPr>
        <w:pStyle w:val="Standard"/>
      </w:pPr>
      <w:r>
        <w:t>Circuit diagram</w:t>
      </w:r>
    </w:p>
    <w:p w14:paraId="1AE54E13" w14:textId="77777777" w:rsidR="00E25FBD" w:rsidRDefault="00E25FBD">
      <w:pPr>
        <w:pStyle w:val="Standard"/>
      </w:pPr>
    </w:p>
    <w:p w14:paraId="512D3B65" w14:textId="77777777" w:rsidR="000D6546" w:rsidRDefault="000D6546">
      <w:pPr>
        <w:pStyle w:val="Standard"/>
      </w:pPr>
    </w:p>
    <w:p w14:paraId="512D3B66" w14:textId="77777777" w:rsidR="000D6546" w:rsidRDefault="003832E3">
      <w:pPr>
        <w:pStyle w:val="Standard"/>
      </w:pPr>
      <w:r>
        <w:t>PCB design</w:t>
      </w:r>
    </w:p>
    <w:p w14:paraId="512D3B67" w14:textId="77777777" w:rsidR="000D6546" w:rsidRDefault="000D6546">
      <w:pPr>
        <w:pStyle w:val="Standard"/>
      </w:pPr>
    </w:p>
    <w:p w14:paraId="512D3B68" w14:textId="77777777" w:rsidR="000D6546" w:rsidRDefault="003832E3">
      <w:pPr>
        <w:pStyle w:val="Standard"/>
      </w:pPr>
      <w:r>
        <w:t>Software design</w:t>
      </w:r>
    </w:p>
    <w:p w14:paraId="512D3B69" w14:textId="77777777" w:rsidR="000D6546" w:rsidRDefault="000D6546">
      <w:pPr>
        <w:pStyle w:val="Standard"/>
      </w:pPr>
    </w:p>
    <w:p w14:paraId="512D3B6A" w14:textId="77777777" w:rsidR="000D6546" w:rsidRDefault="003832E3">
      <w:pPr>
        <w:pStyle w:val="Standard"/>
      </w:pPr>
      <w:r>
        <w:t xml:space="preserve">Build </w:t>
      </w:r>
      <w:r>
        <w:t>prototype</w:t>
      </w:r>
    </w:p>
    <w:p w14:paraId="512D3B6B" w14:textId="77777777" w:rsidR="000D6546" w:rsidRDefault="000D6546">
      <w:pPr>
        <w:pStyle w:val="Standard"/>
      </w:pPr>
    </w:p>
    <w:p w14:paraId="512D3B6C" w14:textId="77777777" w:rsidR="000D6546" w:rsidRDefault="003832E3">
      <w:pPr>
        <w:pStyle w:val="Standard"/>
      </w:pPr>
      <w:r>
        <w:t>Conclusion</w:t>
      </w:r>
    </w:p>
    <w:p w14:paraId="512D3B6D" w14:textId="77777777" w:rsidR="000D6546" w:rsidRDefault="000D6546">
      <w:pPr>
        <w:pStyle w:val="Standard"/>
      </w:pPr>
    </w:p>
    <w:p w14:paraId="512D3B6E" w14:textId="77777777" w:rsidR="000D6546" w:rsidRDefault="000D6546">
      <w:pPr>
        <w:pStyle w:val="Standard"/>
      </w:pPr>
    </w:p>
    <w:p w14:paraId="512D3B6F" w14:textId="77777777" w:rsidR="000D6546" w:rsidRDefault="000D6546">
      <w:pPr>
        <w:pStyle w:val="Standard"/>
      </w:pPr>
    </w:p>
    <w:p w14:paraId="512D3B70" w14:textId="787D6D1F" w:rsidR="000D6546" w:rsidRDefault="00E25FBD" w:rsidP="00E25FBD">
      <w:pPr>
        <w:pStyle w:val="Standard"/>
        <w:pageBreakBefore/>
        <w:jc w:val="center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lastRenderedPageBreak/>
        <w:t>Identify Project</w:t>
      </w:r>
    </w:p>
    <w:p w14:paraId="37910974" w14:textId="77777777" w:rsidR="00BE396E" w:rsidRDefault="00E25FBD" w:rsidP="00E25FBD">
      <w:pPr>
        <w:pStyle w:val="Standard"/>
        <w:pageBreakBefore/>
        <w:jc w:val="center"/>
        <w:rPr>
          <w:sz w:val="48"/>
          <w:szCs w:val="48"/>
          <w:u w:val="single"/>
        </w:rPr>
      </w:pPr>
      <w:r>
        <w:rPr>
          <w:sz w:val="48"/>
          <w:szCs w:val="48"/>
          <w:u w:val="single"/>
        </w:rPr>
        <w:lastRenderedPageBreak/>
        <w:t>Pricing and Procurement</w:t>
      </w:r>
      <w:r>
        <w:rPr>
          <w:noProof/>
          <w:lang w:eastAsia="en-AU"/>
        </w:rPr>
        <w:drawing>
          <wp:inline distT="0" distB="0" distL="0" distR="0" wp14:anchorId="3271E4F2" wp14:editId="142326A9">
            <wp:extent cx="6120130" cy="15658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712" r="15577" b="39728"/>
                    <a:stretch/>
                  </pic:blipFill>
                  <pic:spPr bwMode="auto">
                    <a:xfrm>
                      <a:off x="0" y="0"/>
                      <a:ext cx="6120130" cy="1565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032EC" w14:textId="0D199175" w:rsidR="00E25FBD" w:rsidRPr="00337AA4" w:rsidRDefault="00E25FBD" w:rsidP="00337AA4">
      <w:pPr>
        <w:pStyle w:val="ListParagraph"/>
        <w:rPr>
          <w:rFonts w:asciiTheme="minorHAnsi" w:hAnsiTheme="minorHAnsi" w:cstheme="minorHAnsi"/>
        </w:rPr>
      </w:pPr>
      <w:r w:rsidRPr="00BE396E">
        <w:rPr>
          <w:rFonts w:asciiTheme="minorHAnsi" w:hAnsiTheme="minorHAnsi" w:cstheme="minorHAnsi"/>
        </w:rPr>
        <w:t xml:space="preserve">The pricing and sourcing was all through either X-ON , element14, Jaycar , and Altronics. Majority is sourced from X-ON and element14. This is because they were cheaper sources considering the fact that we could not use eBay </w:t>
      </w:r>
      <w:r w:rsidR="00BE396E" w:rsidRPr="00BE396E">
        <w:rPr>
          <w:rFonts w:asciiTheme="minorHAnsi" w:hAnsiTheme="minorHAnsi" w:cstheme="minorHAnsi"/>
        </w:rPr>
        <w:t>, and they had the specific surface mount components that we required . The rest was from either Jaycar or Altronics, as they were connectors or cable that was cheaper and easier to buy locally as it was more expensive on element14/X-ON.</w:t>
      </w:r>
      <w:r w:rsidR="00BE396E">
        <w:rPr>
          <w:rFonts w:asciiTheme="minorHAnsi" w:hAnsiTheme="minorHAnsi" w:cstheme="minorHAnsi"/>
        </w:rPr>
        <w:t xml:space="preserve"> The most expensive part was the Arduino DUE , at AUD$61 for each board. But the benefit of this is that these are the original Arduino boards , so they have the correct components with the correct bootloader , for easier programming . It is also easier to find documentation for the original , as it is more developed , and has had more revisions than other boards , as it was created first . </w:t>
      </w:r>
      <w:r w:rsidR="00337AA4">
        <w:rPr>
          <w:rFonts w:asciiTheme="minorHAnsi" w:hAnsiTheme="minorHAnsi" w:cstheme="minorHAnsi"/>
        </w:rPr>
        <w:t xml:space="preserve">The Arduino DUE has CANbus compatibility , which makes it ideal for our project , as well as quadrature compatibility , which is the type of encoding that the motor uses . The MOSFETS are intentionally 10 Amps at 100v , so there is plenty of overhead space for excess current and higher voltage , especially when the motor starts initially . The network protocol that we are using is RS485 , which is one of many protocols used in industry. It is a two wire system , and CAT6 cable makes for an ideal transmission medium . Inside the cable there are 4 pairs of wire , so in reality , 80 metres of twin conductor twisted pair will be available . This is more than enough </w:t>
      </w:r>
      <w:r w:rsidR="00BE396E" w:rsidRPr="00337AA4">
        <w:rPr>
          <w:rFonts w:asciiTheme="minorHAnsi" w:hAnsiTheme="minorHAnsi" w:cstheme="minorHAnsi"/>
        </w:rPr>
        <w:t xml:space="preserve"> </w:t>
      </w:r>
      <w:r w:rsidR="00337AA4">
        <w:rPr>
          <w:rFonts w:asciiTheme="minorHAnsi" w:hAnsiTheme="minorHAnsi" w:cstheme="minorHAnsi"/>
        </w:rPr>
        <w:t xml:space="preserve">, as all of the wiring will be within the pick and place machine . </w:t>
      </w:r>
      <w:bookmarkStart w:id="0" w:name="_GoBack"/>
      <w:bookmarkEnd w:id="0"/>
    </w:p>
    <w:p w14:paraId="3A012A7B" w14:textId="77777777" w:rsidR="00E25FBD" w:rsidRPr="00E25FBD" w:rsidRDefault="00E25FBD" w:rsidP="00E25FBD">
      <w:pPr>
        <w:pStyle w:val="Standard"/>
        <w:pageBreakBefore/>
        <w:rPr>
          <w:rFonts w:asciiTheme="minorHAnsi" w:hAnsiTheme="minorHAnsi" w:cstheme="minorHAnsi"/>
          <w:sz w:val="20"/>
          <w:szCs w:val="20"/>
        </w:rPr>
      </w:pPr>
    </w:p>
    <w:p w14:paraId="3AF65043" w14:textId="77777777" w:rsidR="00E25FBD" w:rsidRDefault="00E25FBD" w:rsidP="00E25FBD">
      <w:pPr>
        <w:pStyle w:val="Standard"/>
        <w:pageBreakBefore/>
        <w:rPr>
          <w:sz w:val="48"/>
          <w:szCs w:val="48"/>
          <w:u w:val="single"/>
        </w:rPr>
      </w:pPr>
    </w:p>
    <w:p w14:paraId="1157DFCA" w14:textId="77777777" w:rsidR="00E25FBD" w:rsidRPr="00E25FBD" w:rsidRDefault="00E25FBD" w:rsidP="00E25FBD">
      <w:pPr>
        <w:pStyle w:val="Standard"/>
        <w:pageBreakBefore/>
        <w:rPr>
          <w:sz w:val="20"/>
          <w:szCs w:val="20"/>
        </w:rPr>
      </w:pPr>
    </w:p>
    <w:p w14:paraId="17D84250" w14:textId="77777777" w:rsidR="00E25FBD" w:rsidRPr="00E25FBD" w:rsidRDefault="00E25FBD" w:rsidP="00E25FBD">
      <w:pPr>
        <w:pStyle w:val="Standard"/>
        <w:pageBreakBefore/>
        <w:jc w:val="center"/>
        <w:rPr>
          <w:sz w:val="48"/>
          <w:szCs w:val="48"/>
          <w:u w:val="single"/>
        </w:rPr>
      </w:pPr>
    </w:p>
    <w:p w14:paraId="7EC31C67" w14:textId="77777777" w:rsidR="00E25FBD" w:rsidRDefault="00E25FBD">
      <w:pPr>
        <w:pStyle w:val="Standard"/>
        <w:pageBreakBefore/>
      </w:pPr>
    </w:p>
    <w:p w14:paraId="512D3B71" w14:textId="77777777" w:rsidR="000D6546" w:rsidRDefault="003832E3">
      <w:pPr>
        <w:pStyle w:val="Standard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Identify Problems</w:t>
      </w:r>
    </w:p>
    <w:p w14:paraId="512D3B72" w14:textId="77777777" w:rsidR="000D6546" w:rsidRDefault="000D6546">
      <w:pPr>
        <w:pStyle w:val="Standard"/>
      </w:pPr>
    </w:p>
    <w:p w14:paraId="512D3B73" w14:textId="77777777" w:rsidR="000D6546" w:rsidRDefault="000D6546">
      <w:pPr>
        <w:pStyle w:val="Standard"/>
      </w:pPr>
    </w:p>
    <w:p w14:paraId="512D3B74" w14:textId="77777777" w:rsidR="000D6546" w:rsidRDefault="003832E3">
      <w:pPr>
        <w:pStyle w:val="Standard"/>
      </w:pPr>
      <w:r>
        <w:rPr>
          <w:noProof/>
          <w:lang w:eastAsia="en-AU" w:bidi="ar-SA"/>
        </w:rPr>
        <w:drawing>
          <wp:anchor distT="0" distB="0" distL="114300" distR="114300" simplePos="0" relativeHeight="251659264" behindDoc="0" locked="0" layoutInCell="1" allowOverlap="1" wp14:anchorId="512D3B55" wp14:editId="512D3B56">
            <wp:simplePos x="0" y="0"/>
            <wp:positionH relativeFrom="column">
              <wp:posOffset>13331</wp:posOffset>
            </wp:positionH>
            <wp:positionV relativeFrom="paragraph">
              <wp:posOffset>34920</wp:posOffset>
            </wp:positionV>
            <wp:extent cx="3057525" cy="2562221"/>
            <wp:effectExtent l="0" t="0" r="9525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5622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12D3B75" w14:textId="77777777" w:rsidR="000D6546" w:rsidRDefault="000D6546">
      <w:pPr>
        <w:pStyle w:val="Standard"/>
      </w:pPr>
    </w:p>
    <w:p w14:paraId="512D3B76" w14:textId="77777777" w:rsidR="000D6546" w:rsidRDefault="000D6546">
      <w:pPr>
        <w:pStyle w:val="Standard"/>
      </w:pPr>
    </w:p>
    <w:p w14:paraId="512D3B77" w14:textId="77777777" w:rsidR="000D6546" w:rsidRDefault="000D6546">
      <w:pPr>
        <w:pStyle w:val="Standard"/>
      </w:pPr>
    </w:p>
    <w:p w14:paraId="512D3B78" w14:textId="77777777" w:rsidR="000D6546" w:rsidRDefault="000D6546">
      <w:pPr>
        <w:pStyle w:val="Standard"/>
      </w:pPr>
    </w:p>
    <w:p w14:paraId="512D3B79" w14:textId="77777777" w:rsidR="000D6546" w:rsidRDefault="000D6546">
      <w:pPr>
        <w:pStyle w:val="Standard"/>
      </w:pPr>
    </w:p>
    <w:p w14:paraId="512D3B7A" w14:textId="77777777" w:rsidR="000D6546" w:rsidRDefault="000D6546">
      <w:pPr>
        <w:pStyle w:val="Standard"/>
      </w:pPr>
    </w:p>
    <w:p w14:paraId="512D3B7B" w14:textId="77777777" w:rsidR="000D6546" w:rsidRDefault="000D6546">
      <w:pPr>
        <w:pStyle w:val="Standard"/>
      </w:pPr>
    </w:p>
    <w:p w14:paraId="512D3B7C" w14:textId="77777777" w:rsidR="000D6546" w:rsidRDefault="000D6546">
      <w:pPr>
        <w:pStyle w:val="Standard"/>
      </w:pPr>
    </w:p>
    <w:p w14:paraId="512D3B7D" w14:textId="77777777" w:rsidR="000D6546" w:rsidRDefault="000D6546">
      <w:pPr>
        <w:pStyle w:val="Standard"/>
      </w:pPr>
    </w:p>
    <w:p w14:paraId="512D3B7E" w14:textId="77777777" w:rsidR="000D6546" w:rsidRDefault="000D6546">
      <w:pPr>
        <w:pStyle w:val="Standard"/>
      </w:pPr>
    </w:p>
    <w:p w14:paraId="512D3B7F" w14:textId="77777777" w:rsidR="000D6546" w:rsidRDefault="000D6546">
      <w:pPr>
        <w:pStyle w:val="Standard"/>
      </w:pPr>
    </w:p>
    <w:p w14:paraId="512D3B80" w14:textId="77777777" w:rsidR="000D6546" w:rsidRDefault="000D6546">
      <w:pPr>
        <w:pStyle w:val="Standard"/>
      </w:pPr>
    </w:p>
    <w:p w14:paraId="512D3B81" w14:textId="77777777" w:rsidR="000D6546" w:rsidRDefault="000D6546">
      <w:pPr>
        <w:pStyle w:val="Standard"/>
      </w:pPr>
    </w:p>
    <w:p w14:paraId="512D3B82" w14:textId="77777777" w:rsidR="000D6546" w:rsidRDefault="000D6546">
      <w:pPr>
        <w:pStyle w:val="Standard"/>
      </w:pPr>
    </w:p>
    <w:p w14:paraId="512D3B83" w14:textId="77777777" w:rsidR="000D6546" w:rsidRDefault="000D6546">
      <w:pPr>
        <w:pStyle w:val="Standard"/>
      </w:pPr>
    </w:p>
    <w:p w14:paraId="512D3B84" w14:textId="77777777" w:rsidR="000D6546" w:rsidRDefault="000D6546">
      <w:pPr>
        <w:pStyle w:val="Standard"/>
      </w:pPr>
    </w:p>
    <w:p w14:paraId="512D3B85" w14:textId="77777777" w:rsidR="000D6546" w:rsidRDefault="000D6546">
      <w:pPr>
        <w:pStyle w:val="Standard"/>
      </w:pPr>
    </w:p>
    <w:p w14:paraId="512D3B86" w14:textId="77777777" w:rsidR="000D6546" w:rsidRDefault="000D6546">
      <w:pPr>
        <w:pStyle w:val="Standard"/>
      </w:pPr>
    </w:p>
    <w:p w14:paraId="512D3B87" w14:textId="77777777" w:rsidR="000D6546" w:rsidRDefault="000D6546">
      <w:pPr>
        <w:pStyle w:val="Standard"/>
      </w:pPr>
    </w:p>
    <w:p w14:paraId="512D3B88" w14:textId="77777777" w:rsidR="000D6546" w:rsidRDefault="000D6546">
      <w:pPr>
        <w:pStyle w:val="Standard"/>
      </w:pPr>
    </w:p>
    <w:p w14:paraId="512D3B89" w14:textId="77777777" w:rsidR="000D6546" w:rsidRDefault="000D6546">
      <w:pPr>
        <w:pStyle w:val="Standard"/>
      </w:pPr>
    </w:p>
    <w:p w14:paraId="512D3B8A" w14:textId="77777777" w:rsidR="000D6546" w:rsidRDefault="000D6546">
      <w:pPr>
        <w:pStyle w:val="Standard"/>
      </w:pPr>
    </w:p>
    <w:p w14:paraId="512D3B8B" w14:textId="77777777" w:rsidR="000D6546" w:rsidRDefault="000D6546">
      <w:pPr>
        <w:pStyle w:val="Standard"/>
      </w:pPr>
    </w:p>
    <w:p w14:paraId="512D3B8C" w14:textId="77777777" w:rsidR="000D6546" w:rsidRDefault="000D6546">
      <w:pPr>
        <w:pStyle w:val="Standard"/>
      </w:pPr>
    </w:p>
    <w:p w14:paraId="512D3B8D" w14:textId="77777777" w:rsidR="000D6546" w:rsidRDefault="003832E3">
      <w:pPr>
        <w:pStyle w:val="Standard"/>
      </w:pPr>
      <w:r>
        <w:rPr>
          <w:noProof/>
          <w:lang w:eastAsia="en-AU" w:bidi="ar-SA"/>
        </w:rPr>
        <w:drawing>
          <wp:anchor distT="0" distB="0" distL="114300" distR="114300" simplePos="0" relativeHeight="2" behindDoc="0" locked="0" layoutInCell="1" allowOverlap="1" wp14:anchorId="512D3B57" wp14:editId="512D3B58">
            <wp:simplePos x="0" y="0"/>
            <wp:positionH relativeFrom="column">
              <wp:posOffset>89538</wp:posOffset>
            </wp:positionH>
            <wp:positionV relativeFrom="paragraph">
              <wp:posOffset>119384</wp:posOffset>
            </wp:positionV>
            <wp:extent cx="3028949" cy="2247896"/>
            <wp:effectExtent l="0" t="0" r="1" b="4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49" cy="22478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12D3B8E" w14:textId="77777777" w:rsidR="000D6546" w:rsidRDefault="003832E3">
      <w:pPr>
        <w:pStyle w:val="Standard"/>
      </w:pPr>
      <w:r>
        <w:t xml:space="preserve"> </w:t>
      </w:r>
    </w:p>
    <w:p w14:paraId="512D3B8F" w14:textId="77777777" w:rsidR="000D6546" w:rsidRDefault="000D6546">
      <w:pPr>
        <w:pStyle w:val="Standard"/>
      </w:pPr>
    </w:p>
    <w:p w14:paraId="512D3B90" w14:textId="77777777" w:rsidR="000D6546" w:rsidRDefault="000D6546">
      <w:pPr>
        <w:pStyle w:val="Standard"/>
      </w:pPr>
    </w:p>
    <w:p w14:paraId="512D3B91" w14:textId="77777777" w:rsidR="000D6546" w:rsidRDefault="000D6546">
      <w:pPr>
        <w:pStyle w:val="Standard"/>
      </w:pPr>
    </w:p>
    <w:p w14:paraId="512D3B92" w14:textId="77777777" w:rsidR="000D6546" w:rsidRDefault="000D6546">
      <w:pPr>
        <w:pStyle w:val="Standard"/>
      </w:pPr>
    </w:p>
    <w:p w14:paraId="512D3B93" w14:textId="77777777" w:rsidR="000D6546" w:rsidRDefault="000D6546">
      <w:pPr>
        <w:pStyle w:val="Standard"/>
      </w:pPr>
    </w:p>
    <w:p w14:paraId="512D3B94" w14:textId="77777777" w:rsidR="000D6546" w:rsidRDefault="000D6546">
      <w:pPr>
        <w:pStyle w:val="Standard"/>
      </w:pPr>
    </w:p>
    <w:p w14:paraId="512D3B95" w14:textId="77777777" w:rsidR="000D6546" w:rsidRDefault="000D6546">
      <w:pPr>
        <w:pStyle w:val="Standard"/>
      </w:pPr>
    </w:p>
    <w:p w14:paraId="512D3B96" w14:textId="77777777" w:rsidR="000D6546" w:rsidRDefault="000D6546">
      <w:pPr>
        <w:pStyle w:val="Standard"/>
      </w:pPr>
    </w:p>
    <w:p w14:paraId="512D3B97" w14:textId="77777777" w:rsidR="000D6546" w:rsidRDefault="000D6546">
      <w:pPr>
        <w:pStyle w:val="Standard"/>
      </w:pPr>
    </w:p>
    <w:p w14:paraId="512D3B98" w14:textId="77777777" w:rsidR="000D6546" w:rsidRDefault="000D6546">
      <w:pPr>
        <w:pStyle w:val="Standard"/>
      </w:pPr>
    </w:p>
    <w:p w14:paraId="512D3B99" w14:textId="77777777" w:rsidR="000D6546" w:rsidRDefault="000D6546">
      <w:pPr>
        <w:pStyle w:val="Standard"/>
      </w:pPr>
    </w:p>
    <w:p w14:paraId="512D3B9A" w14:textId="77777777" w:rsidR="000D6546" w:rsidRDefault="000D6546">
      <w:pPr>
        <w:pStyle w:val="Standard"/>
      </w:pPr>
    </w:p>
    <w:p w14:paraId="512D3B9B" w14:textId="77777777" w:rsidR="000D6546" w:rsidRDefault="000D6546">
      <w:pPr>
        <w:pStyle w:val="Standard"/>
      </w:pPr>
    </w:p>
    <w:p w14:paraId="512D3B9C" w14:textId="77777777" w:rsidR="000D6546" w:rsidRDefault="000D6546">
      <w:pPr>
        <w:pStyle w:val="Standard"/>
      </w:pPr>
    </w:p>
    <w:p w14:paraId="512D3B9D" w14:textId="77777777" w:rsidR="000D6546" w:rsidRDefault="000D6546">
      <w:pPr>
        <w:pStyle w:val="Standard"/>
      </w:pPr>
    </w:p>
    <w:p w14:paraId="512D3B9E" w14:textId="77777777" w:rsidR="000D6546" w:rsidRDefault="000D6546">
      <w:pPr>
        <w:pStyle w:val="Standard"/>
      </w:pPr>
    </w:p>
    <w:p w14:paraId="512D3B9F" w14:textId="77777777" w:rsidR="000D6546" w:rsidRDefault="000D6546">
      <w:pPr>
        <w:pStyle w:val="Standard"/>
      </w:pPr>
    </w:p>
    <w:p w14:paraId="512D3BA0" w14:textId="77777777" w:rsidR="000D6546" w:rsidRDefault="000D6546">
      <w:pPr>
        <w:pStyle w:val="Standard"/>
      </w:pPr>
    </w:p>
    <w:p w14:paraId="512D3BA1" w14:textId="77777777" w:rsidR="000D6546" w:rsidRDefault="000D6546">
      <w:pPr>
        <w:pStyle w:val="Standard"/>
      </w:pPr>
    </w:p>
    <w:p w14:paraId="512D3BA2" w14:textId="77777777" w:rsidR="000D6546" w:rsidRDefault="000D6546"/>
    <w:p w14:paraId="512D3BA3" w14:textId="77777777" w:rsidR="000D6546" w:rsidRDefault="000D6546"/>
    <w:p w14:paraId="512D3BA4" w14:textId="77777777" w:rsidR="000D6546" w:rsidRDefault="003832E3">
      <w:pPr>
        <w:pStyle w:val="Standard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Software Design</w:t>
      </w:r>
    </w:p>
    <w:p w14:paraId="512D3BA5" w14:textId="77777777" w:rsidR="000D6546" w:rsidRDefault="000D6546">
      <w:pPr>
        <w:pStyle w:val="Standard"/>
        <w:jc w:val="center"/>
        <w:rPr>
          <w:sz w:val="32"/>
          <w:szCs w:val="32"/>
          <w:u w:val="single"/>
        </w:rPr>
      </w:pPr>
    </w:p>
    <w:p w14:paraId="512D3BA6" w14:textId="77777777" w:rsidR="000D6546" w:rsidRDefault="000D6546">
      <w:pPr>
        <w:pStyle w:val="Standard"/>
        <w:jc w:val="center"/>
        <w:rPr>
          <w:sz w:val="32"/>
          <w:szCs w:val="32"/>
          <w:u w:val="single"/>
        </w:rPr>
      </w:pPr>
    </w:p>
    <w:p w14:paraId="512D3BA7" w14:textId="77777777" w:rsidR="000D6546" w:rsidRDefault="000D6546">
      <w:pPr>
        <w:pageBreakBefore/>
        <w:rPr>
          <w:sz w:val="32"/>
          <w:szCs w:val="32"/>
          <w:u w:val="single"/>
        </w:rPr>
      </w:pPr>
    </w:p>
    <w:p w14:paraId="512D3BA8" w14:textId="77777777" w:rsidR="000D6546" w:rsidRDefault="000D6546">
      <w:pPr>
        <w:pStyle w:val="Standard"/>
        <w:jc w:val="center"/>
        <w:rPr>
          <w:sz w:val="32"/>
          <w:szCs w:val="32"/>
          <w:u w:val="single"/>
        </w:rPr>
      </w:pPr>
    </w:p>
    <w:p w14:paraId="512D3BA9" w14:textId="77777777" w:rsidR="000D6546" w:rsidRDefault="003832E3">
      <w:pPr>
        <w:pStyle w:val="Standard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Prototype design</w:t>
      </w:r>
    </w:p>
    <w:p w14:paraId="512D3BAA" w14:textId="77777777" w:rsidR="000D6546" w:rsidRDefault="000D6546">
      <w:pPr>
        <w:pStyle w:val="Standard"/>
        <w:jc w:val="center"/>
        <w:rPr>
          <w:sz w:val="32"/>
          <w:szCs w:val="32"/>
          <w:u w:val="single"/>
        </w:rPr>
      </w:pPr>
    </w:p>
    <w:p w14:paraId="512D3BAB" w14:textId="77777777" w:rsidR="000D6546" w:rsidRDefault="003832E3">
      <w:pPr>
        <w:pStyle w:val="Standard"/>
      </w:pPr>
      <w:r>
        <w:rPr>
          <w:noProof/>
          <w:lang w:eastAsia="en-AU" w:bidi="ar-SA"/>
        </w:rPr>
        <w:drawing>
          <wp:anchor distT="0" distB="0" distL="114300" distR="114300" simplePos="0" relativeHeight="3" behindDoc="0" locked="0" layoutInCell="1" allowOverlap="1" wp14:anchorId="512D3B59" wp14:editId="512D3B5A">
            <wp:simplePos x="0" y="0"/>
            <wp:positionH relativeFrom="column">
              <wp:posOffset>-35561</wp:posOffset>
            </wp:positionH>
            <wp:positionV relativeFrom="paragraph">
              <wp:posOffset>59051</wp:posOffset>
            </wp:positionV>
            <wp:extent cx="3448046" cy="2724153"/>
            <wp:effectExtent l="0" t="0" r="4" b="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046" cy="272415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12D3BAC" w14:textId="77777777" w:rsidR="000D6546" w:rsidRDefault="000D6546">
      <w:pPr>
        <w:pStyle w:val="Standard"/>
      </w:pPr>
    </w:p>
    <w:p w14:paraId="512D3BAD" w14:textId="77777777" w:rsidR="000D6546" w:rsidRDefault="000D6546">
      <w:pPr>
        <w:pStyle w:val="Standard"/>
      </w:pPr>
    </w:p>
    <w:p w14:paraId="512D3BAE" w14:textId="77777777" w:rsidR="000D6546" w:rsidRDefault="000D6546">
      <w:pPr>
        <w:pStyle w:val="Standard"/>
      </w:pPr>
    </w:p>
    <w:p w14:paraId="512D3BAF" w14:textId="77777777" w:rsidR="000D6546" w:rsidRDefault="000D6546">
      <w:pPr>
        <w:pStyle w:val="Standard"/>
      </w:pPr>
    </w:p>
    <w:p w14:paraId="512D3BB0" w14:textId="77777777" w:rsidR="000D6546" w:rsidRDefault="000D6546">
      <w:pPr>
        <w:pStyle w:val="Standard"/>
      </w:pPr>
    </w:p>
    <w:p w14:paraId="512D3BB1" w14:textId="77777777" w:rsidR="000D6546" w:rsidRDefault="000D6546">
      <w:pPr>
        <w:pStyle w:val="Standard"/>
      </w:pPr>
    </w:p>
    <w:p w14:paraId="512D3BB2" w14:textId="77777777" w:rsidR="000D6546" w:rsidRDefault="000D6546">
      <w:pPr>
        <w:pStyle w:val="Standard"/>
      </w:pPr>
    </w:p>
    <w:p w14:paraId="512D3BB3" w14:textId="77777777" w:rsidR="000D6546" w:rsidRDefault="000D6546">
      <w:pPr>
        <w:pStyle w:val="Standard"/>
      </w:pPr>
    </w:p>
    <w:p w14:paraId="512D3BB4" w14:textId="77777777" w:rsidR="000D6546" w:rsidRDefault="000D6546">
      <w:pPr>
        <w:pStyle w:val="Standard"/>
      </w:pPr>
    </w:p>
    <w:p w14:paraId="512D3BB5" w14:textId="77777777" w:rsidR="000D6546" w:rsidRDefault="000D6546">
      <w:pPr>
        <w:pStyle w:val="Standard"/>
      </w:pPr>
    </w:p>
    <w:p w14:paraId="512D3BB6" w14:textId="77777777" w:rsidR="000D6546" w:rsidRDefault="000D6546">
      <w:pPr>
        <w:pStyle w:val="Standard"/>
      </w:pPr>
    </w:p>
    <w:p w14:paraId="512D3BB7" w14:textId="77777777" w:rsidR="000D6546" w:rsidRDefault="000D6546">
      <w:pPr>
        <w:pStyle w:val="Standard"/>
      </w:pPr>
    </w:p>
    <w:p w14:paraId="512D3BB8" w14:textId="77777777" w:rsidR="000D6546" w:rsidRDefault="000D6546">
      <w:pPr>
        <w:pStyle w:val="Standard"/>
      </w:pPr>
    </w:p>
    <w:p w14:paraId="512D3BB9" w14:textId="77777777" w:rsidR="000D6546" w:rsidRDefault="000D6546">
      <w:pPr>
        <w:pStyle w:val="Standard"/>
      </w:pPr>
    </w:p>
    <w:p w14:paraId="512D3BBA" w14:textId="77777777" w:rsidR="000D6546" w:rsidRDefault="000D6546">
      <w:pPr>
        <w:pStyle w:val="Standard"/>
      </w:pPr>
    </w:p>
    <w:p w14:paraId="512D3BBB" w14:textId="77777777" w:rsidR="000D6546" w:rsidRDefault="000D6546">
      <w:pPr>
        <w:pStyle w:val="Standard"/>
      </w:pPr>
    </w:p>
    <w:p w14:paraId="512D3BBC" w14:textId="77777777" w:rsidR="000D6546" w:rsidRDefault="000D6546">
      <w:pPr>
        <w:pStyle w:val="Standard"/>
      </w:pPr>
    </w:p>
    <w:p w14:paraId="512D3BBD" w14:textId="77777777" w:rsidR="000D6546" w:rsidRDefault="003832E3">
      <w:pPr>
        <w:pStyle w:val="Standard"/>
      </w:pPr>
      <w:r>
        <w:rPr>
          <w:noProof/>
          <w:lang w:eastAsia="en-AU" w:bidi="ar-SA"/>
        </w:rPr>
        <w:drawing>
          <wp:anchor distT="0" distB="0" distL="114300" distR="114300" simplePos="0" relativeHeight="4" behindDoc="0" locked="0" layoutInCell="1" allowOverlap="1" wp14:anchorId="512D3B5B" wp14:editId="512D3B5C">
            <wp:simplePos x="0" y="0"/>
            <wp:positionH relativeFrom="column">
              <wp:posOffset>-35561</wp:posOffset>
            </wp:positionH>
            <wp:positionV relativeFrom="paragraph">
              <wp:posOffset>51435</wp:posOffset>
            </wp:positionV>
            <wp:extent cx="3962396" cy="2457450"/>
            <wp:effectExtent l="0" t="0" r="4" b="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396" cy="24574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12D3BBE" w14:textId="77777777" w:rsidR="000D6546" w:rsidRDefault="000D6546">
      <w:pPr>
        <w:pStyle w:val="Standard"/>
      </w:pPr>
    </w:p>
    <w:p w14:paraId="512D3BBF" w14:textId="77777777" w:rsidR="000D6546" w:rsidRDefault="000D6546">
      <w:pPr>
        <w:pStyle w:val="Standard"/>
      </w:pPr>
    </w:p>
    <w:p w14:paraId="512D3BC0" w14:textId="77777777" w:rsidR="000D6546" w:rsidRDefault="000D6546">
      <w:pPr>
        <w:pStyle w:val="Standard"/>
      </w:pPr>
    </w:p>
    <w:sectPr w:rsidR="000D6546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2D3B61" w14:textId="77777777" w:rsidR="00000000" w:rsidRDefault="003832E3">
      <w:r>
        <w:separator/>
      </w:r>
    </w:p>
  </w:endnote>
  <w:endnote w:type="continuationSeparator" w:id="0">
    <w:p w14:paraId="512D3B63" w14:textId="77777777" w:rsidR="00000000" w:rsidRDefault="003832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Liberation Serif">
    <w:altName w:val="Times New Roman"/>
    <w:charset w:val="00"/>
    <w:family w:val="roman"/>
    <w:pitch w:val="variable"/>
  </w:font>
  <w:font w:name="WenQuanYi Micro Hei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Nimbus Sans L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2D3B5D" w14:textId="77777777" w:rsidR="00000000" w:rsidRDefault="003832E3">
      <w:r>
        <w:rPr>
          <w:color w:val="000000"/>
        </w:rPr>
        <w:separator/>
      </w:r>
    </w:p>
  </w:footnote>
  <w:footnote w:type="continuationSeparator" w:id="0">
    <w:p w14:paraId="512D3B5F" w14:textId="77777777" w:rsidR="00000000" w:rsidRDefault="003832E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0D6546"/>
    <w:rsid w:val="000D6546"/>
    <w:rsid w:val="00337AA4"/>
    <w:rsid w:val="003832E3"/>
    <w:rsid w:val="009A578A"/>
    <w:rsid w:val="00BE396E"/>
    <w:rsid w:val="00E25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D3B53"/>
  <w15:docId w15:val="{FFF63FCD-B9B9-4091-8AFF-ED62DB62D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Liberation Serif" w:eastAsia="WenQuanYi Micro Hei" w:hAnsi="Liberation Serif" w:cs="Lohit Devanagari"/>
        <w:kern w:val="3"/>
        <w:sz w:val="24"/>
        <w:szCs w:val="24"/>
        <w:lang w:val="en-AU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ListParagraph">
    <w:name w:val="List Paragraph"/>
    <w:basedOn w:val="Normal"/>
    <w:uiPriority w:val="34"/>
    <w:qFormat/>
    <w:rsid w:val="00BE396E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Toshiba;Jordan Woolmer;Alan Lowther</dc:creator>
  <cp:lastModifiedBy>Jordan Woolmer</cp:lastModifiedBy>
  <cp:revision>2</cp:revision>
  <dcterms:created xsi:type="dcterms:W3CDTF">2016-11-16T06:28:00Z</dcterms:created>
  <dcterms:modified xsi:type="dcterms:W3CDTF">2016-11-16T06:28:00Z</dcterms:modified>
</cp:coreProperties>
</file>